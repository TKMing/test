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  <w:bookmarkStart w:id="0" w:name="_Toc357423784"/>
      <w:r>
        <w:rPr>
          <w:rFonts w:hint="eastAsia"/>
        </w:rPr>
        <w:t>产品制作安装文档</w:t>
      </w:r>
      <w:r>
        <w:t>v1.0</w:t>
      </w:r>
      <w:bookmarkEnd w:id="0"/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tbl>
      <w:tblPr>
        <w:tblW w:w="0" w:type="auto"/>
        <w:tblLayout w:type="fixed"/>
        <w:tblLook w:val="0000"/>
      </w:tblPr>
      <w:tblGrid>
        <w:gridCol w:w="1368"/>
        <w:gridCol w:w="2892"/>
        <w:gridCol w:w="2131"/>
        <w:gridCol w:w="2131"/>
      </w:tblGrid>
      <w:tr w:rsidR="000864A3" w:rsidRPr="00C34CF2" w:rsidTr="00C34CF2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864A3" w:rsidRPr="00C34CF2" w:rsidRDefault="000864A3" w:rsidP="00C34CF2">
            <w:pPr>
              <w:widowControl/>
              <w:rPr>
                <w:rFonts w:ascii="Calibri" w:hAnsi="Calibri"/>
                <w:b/>
                <w:bCs/>
                <w:kern w:val="0"/>
                <w:szCs w:val="21"/>
              </w:rPr>
            </w:pPr>
            <w:r w:rsidRPr="00C34CF2">
              <w:rPr>
                <w:rFonts w:ascii="宋体" w:hAnsi="宋体" w:hint="eastAsia"/>
                <w:b/>
                <w:bCs/>
                <w:kern w:val="0"/>
                <w:szCs w:val="21"/>
              </w:rPr>
              <w:t>版本</w:t>
            </w:r>
          </w:p>
        </w:tc>
        <w:tc>
          <w:tcPr>
            <w:tcW w:w="2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864A3" w:rsidRPr="00C34CF2" w:rsidRDefault="000864A3" w:rsidP="00C34CF2">
            <w:pPr>
              <w:widowControl/>
              <w:rPr>
                <w:rFonts w:ascii="Calibri" w:hAnsi="Calibri"/>
                <w:b/>
                <w:bCs/>
                <w:kern w:val="0"/>
                <w:szCs w:val="21"/>
              </w:rPr>
            </w:pPr>
            <w:r w:rsidRPr="00C34CF2">
              <w:rPr>
                <w:rFonts w:ascii="宋体" w:hAnsi="宋体" w:hint="eastAsia"/>
                <w:b/>
                <w:bCs/>
                <w:kern w:val="0"/>
                <w:szCs w:val="21"/>
              </w:rPr>
              <w:t>修改内容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864A3" w:rsidRPr="00C34CF2" w:rsidRDefault="000864A3" w:rsidP="00C34CF2">
            <w:pPr>
              <w:widowControl/>
              <w:rPr>
                <w:rFonts w:ascii="Calibri" w:hAnsi="Calibri"/>
                <w:b/>
                <w:bCs/>
                <w:kern w:val="0"/>
                <w:szCs w:val="21"/>
              </w:rPr>
            </w:pPr>
            <w:r w:rsidRPr="00C34CF2">
              <w:rPr>
                <w:rFonts w:ascii="宋体" w:hAnsi="宋体" w:hint="eastAsia"/>
                <w:b/>
                <w:bCs/>
                <w:kern w:val="0"/>
                <w:szCs w:val="21"/>
              </w:rPr>
              <w:t>修改人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864A3" w:rsidRPr="00C34CF2" w:rsidRDefault="000864A3" w:rsidP="00C34CF2">
            <w:pPr>
              <w:widowControl/>
              <w:rPr>
                <w:rFonts w:ascii="Calibri" w:hAnsi="Calibri"/>
                <w:b/>
                <w:bCs/>
                <w:kern w:val="0"/>
                <w:szCs w:val="21"/>
              </w:rPr>
            </w:pPr>
            <w:r w:rsidRPr="00C34CF2">
              <w:rPr>
                <w:rFonts w:ascii="宋体" w:hAnsi="宋体" w:hint="eastAsia"/>
                <w:b/>
                <w:bCs/>
                <w:kern w:val="0"/>
                <w:szCs w:val="21"/>
              </w:rPr>
              <w:t>修改日期</w:t>
            </w:r>
          </w:p>
        </w:tc>
      </w:tr>
      <w:tr w:rsidR="000864A3" w:rsidRPr="00C34CF2" w:rsidTr="00C34CF2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4A3" w:rsidRPr="00C34CF2" w:rsidRDefault="000864A3" w:rsidP="00C34CF2">
            <w:pPr>
              <w:widowControl/>
              <w:rPr>
                <w:rFonts w:ascii="Calibri" w:hAnsi="Calibri"/>
                <w:kern w:val="0"/>
                <w:szCs w:val="21"/>
              </w:rPr>
            </w:pPr>
            <w:r w:rsidRPr="00C34CF2">
              <w:rPr>
                <w:kern w:val="0"/>
                <w:szCs w:val="21"/>
              </w:rPr>
              <w:t>1.0</w:t>
            </w:r>
          </w:p>
        </w:tc>
        <w:tc>
          <w:tcPr>
            <w:tcW w:w="2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64A3" w:rsidRPr="00C34CF2" w:rsidRDefault="000864A3" w:rsidP="00C34CF2">
            <w:pPr>
              <w:widowControl/>
              <w:rPr>
                <w:rFonts w:ascii="Calibri" w:hAnsi="Calibri"/>
                <w:kern w:val="0"/>
                <w:szCs w:val="21"/>
              </w:rPr>
            </w:pPr>
            <w:r w:rsidRPr="00C34CF2">
              <w:rPr>
                <w:rFonts w:ascii="宋体" w:hAnsi="宋体" w:hint="eastAsia"/>
                <w:kern w:val="0"/>
                <w:szCs w:val="21"/>
              </w:rPr>
              <w:t>初始编写文档内容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64A3" w:rsidRPr="002C3C4F" w:rsidRDefault="000864A3" w:rsidP="00C34CF2">
            <w:pPr>
              <w:widowControl/>
              <w:rPr>
                <w:rFonts w:ascii="宋体"/>
                <w:kern w:val="0"/>
                <w:szCs w:val="21"/>
              </w:rPr>
            </w:pPr>
            <w:r w:rsidRPr="002C3C4F">
              <w:rPr>
                <w:rFonts w:ascii="宋体" w:hAnsi="宋体"/>
                <w:kern w:val="0"/>
                <w:szCs w:val="21"/>
              </w:rPr>
              <w:t>jingming.wang@karakal.com.cn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64A3" w:rsidRPr="00C34CF2" w:rsidRDefault="000864A3" w:rsidP="00C34CF2">
            <w:pPr>
              <w:widowControl/>
              <w:rPr>
                <w:rFonts w:ascii="宋体"/>
                <w:kern w:val="0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5"/>
                <w:attr w:name="Year" w:val="2013"/>
              </w:smartTagPr>
              <w:r>
                <w:rPr>
                  <w:rFonts w:ascii="宋体" w:hAnsi="宋体"/>
                  <w:kern w:val="0"/>
                  <w:szCs w:val="21"/>
                </w:rPr>
                <w:t>2013-05-27</w:t>
              </w:r>
            </w:smartTag>
          </w:p>
        </w:tc>
      </w:tr>
      <w:tr w:rsidR="000864A3" w:rsidRPr="00C34CF2" w:rsidTr="00C34CF2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4A3" w:rsidRPr="00C34CF2" w:rsidRDefault="000864A3" w:rsidP="00C34CF2">
            <w:pPr>
              <w:widowControl/>
              <w:rPr>
                <w:rFonts w:ascii="Calibri" w:hAnsi="Calibri"/>
                <w:kern w:val="0"/>
                <w:szCs w:val="21"/>
              </w:rPr>
            </w:pPr>
          </w:p>
        </w:tc>
        <w:tc>
          <w:tcPr>
            <w:tcW w:w="2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64A3" w:rsidRPr="00C34CF2" w:rsidRDefault="000864A3" w:rsidP="00C34CF2">
            <w:pPr>
              <w:widowControl/>
              <w:rPr>
                <w:rFonts w:ascii="Calibri" w:hAnsi="Calibri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64A3" w:rsidRPr="00C34CF2" w:rsidRDefault="000864A3" w:rsidP="00C34CF2">
            <w:pPr>
              <w:widowControl/>
              <w:rPr>
                <w:rFonts w:ascii="Calibri" w:hAnsi="Calibri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64A3" w:rsidRPr="00C34CF2" w:rsidRDefault="000864A3" w:rsidP="00C34CF2">
            <w:pPr>
              <w:widowControl/>
              <w:rPr>
                <w:rFonts w:ascii="Calibri" w:hAnsi="Calibri"/>
                <w:kern w:val="0"/>
                <w:szCs w:val="21"/>
              </w:rPr>
            </w:pPr>
          </w:p>
        </w:tc>
      </w:tr>
    </w:tbl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1F7B6D">
      <w:pPr>
        <w:pStyle w:val="Title"/>
        <w:jc w:val="both"/>
      </w:pPr>
    </w:p>
    <w:p w:rsidR="000864A3" w:rsidRDefault="000864A3" w:rsidP="00A75AD1">
      <w:pPr>
        <w:pStyle w:val="Title"/>
      </w:pPr>
      <w:bookmarkStart w:id="1" w:name="_Toc357423785"/>
      <w:r>
        <w:rPr>
          <w:rFonts w:hint="eastAsia"/>
        </w:rPr>
        <w:t>目录</w:t>
      </w:r>
      <w:bookmarkEnd w:id="1"/>
    </w:p>
    <w:p w:rsidR="000864A3" w:rsidRDefault="000864A3">
      <w:pPr>
        <w:pStyle w:val="TOC1"/>
        <w:tabs>
          <w:tab w:val="right" w:leader="dot" w:pos="8296"/>
        </w:tabs>
        <w:rPr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7423784" w:history="1">
        <w:r w:rsidRPr="00E47B0A">
          <w:rPr>
            <w:rStyle w:val="Hyperlink"/>
            <w:rFonts w:hint="eastAsia"/>
            <w:noProof/>
          </w:rPr>
          <w:t>产品制作安装文档</w:t>
        </w:r>
        <w:r w:rsidRPr="00E47B0A">
          <w:rPr>
            <w:rStyle w:val="Hyperlink"/>
            <w:noProof/>
          </w:rPr>
          <w:t>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_Toc357423784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64A3" w:rsidRDefault="000864A3">
      <w:pPr>
        <w:pStyle w:val="TOC1"/>
        <w:tabs>
          <w:tab w:val="right" w:leader="dot" w:pos="8296"/>
        </w:tabs>
        <w:rPr>
          <w:noProof/>
          <w:szCs w:val="24"/>
        </w:rPr>
      </w:pPr>
      <w:hyperlink w:anchor="_Toc357423785" w:history="1">
        <w:r w:rsidRPr="00E47B0A">
          <w:rPr>
            <w:rStyle w:val="Hyperlink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_Toc357423785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64A3" w:rsidRDefault="000864A3">
      <w:pPr>
        <w:pStyle w:val="TOC1"/>
        <w:tabs>
          <w:tab w:val="left" w:pos="840"/>
          <w:tab w:val="right" w:leader="dot" w:pos="8296"/>
        </w:tabs>
        <w:rPr>
          <w:noProof/>
          <w:szCs w:val="24"/>
        </w:rPr>
      </w:pPr>
      <w:hyperlink w:anchor="_Toc357423786" w:history="1">
        <w:r w:rsidRPr="00E47B0A">
          <w:rPr>
            <w:rStyle w:val="Hyperlink"/>
            <w:rFonts w:hint="eastAsia"/>
            <w:noProof/>
          </w:rPr>
          <w:t>一、</w:t>
        </w:r>
        <w:r>
          <w:rPr>
            <w:noProof/>
            <w:szCs w:val="24"/>
          </w:rPr>
          <w:tab/>
        </w:r>
        <w:r w:rsidRPr="00E47B0A">
          <w:rPr>
            <w:rStyle w:val="Hyperlink"/>
            <w:rFonts w:hint="eastAsia"/>
            <w:noProof/>
          </w:rPr>
          <w:t>客户端安装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_Toc357423786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64A3" w:rsidRDefault="000864A3">
      <w:pPr>
        <w:pStyle w:val="TOC2"/>
        <w:tabs>
          <w:tab w:val="left" w:pos="840"/>
          <w:tab w:val="right" w:leader="dot" w:pos="8296"/>
        </w:tabs>
        <w:ind w:left="31680"/>
        <w:rPr>
          <w:noProof/>
        </w:rPr>
      </w:pPr>
      <w:hyperlink w:anchor="_Toc357423787" w:history="1">
        <w:r w:rsidRPr="00E47B0A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E47B0A">
          <w:rPr>
            <w:rStyle w:val="Hyperlink"/>
            <w:rFonts w:hint="eastAsia"/>
            <w:noProof/>
          </w:rPr>
          <w:t>操作系统要求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_Toc357423787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64A3" w:rsidRDefault="000864A3">
      <w:pPr>
        <w:pStyle w:val="TOC2"/>
        <w:tabs>
          <w:tab w:val="left" w:pos="840"/>
          <w:tab w:val="right" w:leader="dot" w:pos="8296"/>
        </w:tabs>
        <w:ind w:left="31680"/>
        <w:rPr>
          <w:noProof/>
        </w:rPr>
      </w:pPr>
      <w:hyperlink w:anchor="_Toc357423788" w:history="1">
        <w:r w:rsidRPr="00E47B0A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E47B0A">
          <w:rPr>
            <w:rStyle w:val="Hyperlink"/>
            <w:rFonts w:hint="eastAsia"/>
            <w:noProof/>
          </w:rPr>
          <w:t>网络要求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_Toc357423788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64A3" w:rsidRDefault="000864A3">
      <w:pPr>
        <w:pStyle w:val="TOC2"/>
        <w:tabs>
          <w:tab w:val="left" w:pos="840"/>
          <w:tab w:val="right" w:leader="dot" w:pos="8296"/>
        </w:tabs>
        <w:ind w:left="31680"/>
        <w:rPr>
          <w:noProof/>
        </w:rPr>
      </w:pPr>
      <w:hyperlink w:anchor="_Toc357423789" w:history="1">
        <w:r w:rsidRPr="00E47B0A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E47B0A">
          <w:rPr>
            <w:rStyle w:val="Hyperlink"/>
            <w:noProof/>
          </w:rPr>
          <w:t>PHP</w:t>
        </w:r>
        <w:r w:rsidRPr="00E47B0A">
          <w:rPr>
            <w:rStyle w:val="Hyperlink"/>
            <w:rFonts w:hint="eastAsia"/>
            <w:noProof/>
          </w:rPr>
          <w:t>（</w:t>
        </w:r>
        <w:r w:rsidRPr="00E47B0A">
          <w:rPr>
            <w:rStyle w:val="Hyperlink"/>
            <w:noProof/>
          </w:rPr>
          <w:t>5.4+</w:t>
        </w:r>
        <w:r w:rsidRPr="00E47B0A">
          <w:rPr>
            <w:rStyle w:val="Hyperlink"/>
            <w:rFonts w:hint="eastAsia"/>
            <w:noProof/>
          </w:rPr>
          <w:t>）环境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_Toc357423789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64A3" w:rsidRDefault="000864A3">
      <w:pPr>
        <w:pStyle w:val="TOC2"/>
        <w:tabs>
          <w:tab w:val="left" w:pos="840"/>
          <w:tab w:val="right" w:leader="dot" w:pos="8296"/>
        </w:tabs>
        <w:ind w:left="31680"/>
        <w:rPr>
          <w:noProof/>
        </w:rPr>
      </w:pPr>
      <w:hyperlink w:anchor="_Toc357423790" w:history="1">
        <w:r w:rsidRPr="00E47B0A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E47B0A">
          <w:rPr>
            <w:rStyle w:val="Hyperlink"/>
            <w:rFonts w:hint="eastAsia"/>
            <w:noProof/>
          </w:rPr>
          <w:t>转码工具集合安装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_Toc357423790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64A3" w:rsidRDefault="000864A3">
      <w:pPr>
        <w:pStyle w:val="TOC2"/>
        <w:tabs>
          <w:tab w:val="left" w:pos="840"/>
          <w:tab w:val="right" w:leader="dot" w:pos="8296"/>
        </w:tabs>
        <w:ind w:left="31680"/>
        <w:rPr>
          <w:noProof/>
        </w:rPr>
      </w:pPr>
      <w:hyperlink w:anchor="_Toc357423791" w:history="1">
        <w:r w:rsidRPr="00E47B0A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E47B0A">
          <w:rPr>
            <w:rStyle w:val="Hyperlink"/>
            <w:rFonts w:hint="eastAsia"/>
            <w:noProof/>
          </w:rPr>
          <w:t>环境检测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_Toc357423791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64A3" w:rsidRDefault="000864A3">
      <w:pPr>
        <w:pStyle w:val="TOC2"/>
        <w:tabs>
          <w:tab w:val="left" w:pos="840"/>
          <w:tab w:val="right" w:leader="dot" w:pos="8296"/>
        </w:tabs>
        <w:ind w:left="31680"/>
        <w:rPr>
          <w:noProof/>
        </w:rPr>
      </w:pPr>
      <w:hyperlink w:anchor="_Toc357423792" w:history="1">
        <w:r w:rsidRPr="00E47B0A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E47B0A">
          <w:rPr>
            <w:rStyle w:val="Hyperlink"/>
            <w:rFonts w:hint="eastAsia"/>
            <w:noProof/>
          </w:rPr>
          <w:t>运行及其监控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_Toc357423792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64A3" w:rsidRDefault="000864A3">
      <w:pPr>
        <w:pStyle w:val="TOC1"/>
        <w:tabs>
          <w:tab w:val="left" w:pos="840"/>
          <w:tab w:val="right" w:leader="dot" w:pos="8296"/>
        </w:tabs>
        <w:rPr>
          <w:noProof/>
          <w:szCs w:val="24"/>
        </w:rPr>
      </w:pPr>
      <w:hyperlink w:anchor="_Toc357423793" w:history="1">
        <w:r w:rsidRPr="00E47B0A">
          <w:rPr>
            <w:rStyle w:val="Hyperlink"/>
            <w:rFonts w:hint="eastAsia"/>
            <w:noProof/>
          </w:rPr>
          <w:t>二、</w:t>
        </w:r>
        <w:r>
          <w:rPr>
            <w:noProof/>
            <w:szCs w:val="24"/>
          </w:rPr>
          <w:tab/>
        </w:r>
        <w:r w:rsidRPr="00E47B0A">
          <w:rPr>
            <w:rStyle w:val="Hyperlink"/>
            <w:rFonts w:hint="eastAsia"/>
            <w:noProof/>
          </w:rPr>
          <w:t>服务器端安装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_Toc357423793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64A3" w:rsidRDefault="000864A3" w:rsidP="00A75AD1">
      <w:pPr>
        <w:pStyle w:val="Title"/>
      </w:pPr>
      <w:r>
        <w:fldChar w:fldCharType="end"/>
      </w: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A75AD1">
      <w:pPr>
        <w:pStyle w:val="Title"/>
      </w:pPr>
    </w:p>
    <w:p w:rsidR="000864A3" w:rsidRDefault="000864A3" w:rsidP="003F3458">
      <w:pPr>
        <w:pStyle w:val="Heading1"/>
        <w:numPr>
          <w:ilvl w:val="0"/>
          <w:numId w:val="15"/>
        </w:numPr>
      </w:pPr>
      <w:bookmarkStart w:id="2" w:name="_Toc357423786"/>
      <w:r>
        <w:rPr>
          <w:rFonts w:hint="eastAsia"/>
        </w:rPr>
        <w:t>客户端安装</w:t>
      </w:r>
      <w:bookmarkEnd w:id="2"/>
    </w:p>
    <w:p w:rsidR="000864A3" w:rsidRDefault="000864A3" w:rsidP="003F3458">
      <w:pPr>
        <w:pStyle w:val="Heading2"/>
        <w:numPr>
          <w:ilvl w:val="0"/>
          <w:numId w:val="14"/>
        </w:numPr>
      </w:pPr>
      <w:bookmarkStart w:id="3" w:name="_Toc357423787"/>
      <w:r>
        <w:rPr>
          <w:rFonts w:hint="eastAsia"/>
        </w:rPr>
        <w:t>操作系统要求</w:t>
      </w:r>
      <w:bookmarkEnd w:id="3"/>
    </w:p>
    <w:p w:rsidR="000864A3" w:rsidRDefault="000864A3" w:rsidP="003F4336">
      <w:r>
        <w:rPr>
          <w:rFonts w:hint="eastAsia"/>
        </w:rPr>
        <w:t>系统</w:t>
      </w:r>
      <w:r>
        <w:t>centos linux</w:t>
      </w:r>
      <w:r>
        <w:rPr>
          <w:rFonts w:hint="eastAsia"/>
        </w:rPr>
        <w:t>（</w:t>
      </w:r>
      <w:r>
        <w:t>64</w:t>
      </w:r>
      <w:r>
        <w:rPr>
          <w:rFonts w:hint="eastAsia"/>
        </w:rPr>
        <w:t>）</w:t>
      </w:r>
      <w:r>
        <w:t xml:space="preserve"> 6.4+</w:t>
      </w:r>
    </w:p>
    <w:p w:rsidR="000864A3" w:rsidRDefault="000864A3" w:rsidP="003F4336">
      <w:r>
        <w:t>Php 5.4+</w:t>
      </w:r>
    </w:p>
    <w:p w:rsidR="000864A3" w:rsidRDefault="000864A3" w:rsidP="003F4336">
      <w:r>
        <w:t>Python 2.6+</w:t>
      </w:r>
    </w:p>
    <w:p w:rsidR="000864A3" w:rsidRDefault="000864A3" w:rsidP="003F4336"/>
    <w:p w:rsidR="000864A3" w:rsidRDefault="000864A3" w:rsidP="003F3458">
      <w:pPr>
        <w:pStyle w:val="Heading2"/>
        <w:numPr>
          <w:ilvl w:val="0"/>
          <w:numId w:val="14"/>
        </w:numPr>
      </w:pPr>
      <w:bookmarkStart w:id="4" w:name="_Toc357423788"/>
      <w:r>
        <w:rPr>
          <w:rFonts w:hint="eastAsia"/>
        </w:rPr>
        <w:t>网络要求</w:t>
      </w:r>
      <w:bookmarkEnd w:id="4"/>
    </w:p>
    <w:p w:rsidR="000864A3" w:rsidRDefault="000864A3" w:rsidP="00CB2E3B">
      <w:r>
        <w:rPr>
          <w:rFonts w:hint="eastAsia"/>
        </w:rPr>
        <w:t>到机器</w:t>
      </w:r>
      <w:r w:rsidRPr="00CB2E3B">
        <w:t>10.25.195.77</w:t>
      </w:r>
      <w:r>
        <w:rPr>
          <w:rFonts w:hint="eastAsia"/>
        </w:rPr>
        <w:t>网络互通</w:t>
      </w:r>
    </w:p>
    <w:p w:rsidR="000864A3" w:rsidRPr="00CB2E3B" w:rsidRDefault="000864A3" w:rsidP="00CB2E3B">
      <w:r>
        <w:rPr>
          <w:rFonts w:hint="eastAsia"/>
        </w:rPr>
        <w:t>可以到</w:t>
      </w:r>
      <w:hyperlink w:history="1">
        <w:r>
          <w:rPr>
            <w:rFonts w:hint="eastAsia"/>
            <w:b/>
            <w:bCs/>
          </w:rPr>
          <w:t>错误！超链接引用无效。</w:t>
        </w:r>
      </w:hyperlink>
      <w:r>
        <w:t xml:space="preserve">  </w:t>
      </w:r>
      <w:r>
        <w:rPr>
          <w:rFonts w:hint="eastAsia"/>
        </w:rPr>
        <w:t>上下载文件，并上传</w:t>
      </w:r>
    </w:p>
    <w:p w:rsidR="000864A3" w:rsidRPr="003F4336" w:rsidRDefault="000864A3" w:rsidP="003F4336"/>
    <w:p w:rsidR="000864A3" w:rsidRPr="003F4336" w:rsidRDefault="000864A3" w:rsidP="003F4336"/>
    <w:p w:rsidR="000864A3" w:rsidRDefault="000864A3" w:rsidP="003F3458">
      <w:pPr>
        <w:pStyle w:val="Heading2"/>
        <w:numPr>
          <w:ilvl w:val="0"/>
          <w:numId w:val="14"/>
        </w:numPr>
      </w:pPr>
      <w:bookmarkStart w:id="5" w:name="_Toc357423789"/>
      <w:r>
        <w:t>PHP</w:t>
      </w:r>
      <w:r>
        <w:rPr>
          <w:rFonts w:hint="eastAsia"/>
        </w:rPr>
        <w:t>（</w:t>
      </w:r>
      <w:r>
        <w:t>5.4+</w:t>
      </w:r>
      <w:r>
        <w:rPr>
          <w:rFonts w:hint="eastAsia"/>
        </w:rPr>
        <w:t>）环境</w:t>
      </w:r>
      <w:bookmarkEnd w:id="5"/>
    </w:p>
    <w:p w:rsidR="000864A3" w:rsidRDefault="000864A3" w:rsidP="005C632C"/>
    <w:p w:rsidR="000864A3" w:rsidRDefault="000864A3" w:rsidP="005C632C">
      <w:pPr>
        <w:pStyle w:val="a1"/>
      </w:pPr>
      <w:r>
        <w:t>libmcrypt-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2.5.8</w:t>
        </w:r>
      </w:smartTag>
      <w:r>
        <w:t xml:space="preserve">-9.el6.x86_64.rpm  </w:t>
      </w:r>
    </w:p>
    <w:p w:rsidR="000864A3" w:rsidRDefault="000864A3" w:rsidP="005C632C">
      <w:pPr>
        <w:pStyle w:val="a1"/>
      </w:pPr>
      <w:r>
        <w:t>php54w-cli-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5.4.15</w:t>
        </w:r>
      </w:smartTag>
      <w:r>
        <w:t xml:space="preserve">-1.w6.x86_64.rpm     </w:t>
      </w:r>
    </w:p>
    <w:p w:rsidR="000864A3" w:rsidRDefault="000864A3" w:rsidP="005C632C">
      <w:pPr>
        <w:pStyle w:val="a1"/>
      </w:pPr>
      <w:r>
        <w:t>php54w-mbstring-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5.4.15</w:t>
        </w:r>
      </w:smartTag>
      <w:r>
        <w:t>-1.w6.x86_64.rpm</w:t>
      </w:r>
    </w:p>
    <w:p w:rsidR="000864A3" w:rsidRDefault="000864A3" w:rsidP="005C632C">
      <w:pPr>
        <w:pStyle w:val="a1"/>
      </w:pPr>
      <w:r>
        <w:t>php54w-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5.4.15</w:t>
        </w:r>
      </w:smartTag>
      <w:r>
        <w:t xml:space="preserve">-1.w6.x86_64.rpm     </w:t>
      </w:r>
    </w:p>
    <w:p w:rsidR="000864A3" w:rsidRDefault="000864A3" w:rsidP="005C632C">
      <w:pPr>
        <w:pStyle w:val="a1"/>
      </w:pPr>
      <w:r>
        <w:t>php54w-common-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5.4.15</w:t>
        </w:r>
      </w:smartTag>
      <w:r>
        <w:t xml:space="preserve">-1.w6.x86_64.rpm  </w:t>
      </w:r>
    </w:p>
    <w:p w:rsidR="000864A3" w:rsidRDefault="000864A3" w:rsidP="005C632C">
      <w:pPr>
        <w:pStyle w:val="a1"/>
      </w:pPr>
      <w:r>
        <w:t>php54w-mcrypt-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5.4.15</w:t>
        </w:r>
      </w:smartTag>
      <w:r>
        <w:t>-1.w6.x86_64.rpm</w:t>
      </w:r>
    </w:p>
    <w:p w:rsidR="000864A3" w:rsidRDefault="000864A3" w:rsidP="005C632C"/>
    <w:p w:rsidR="000864A3" w:rsidRDefault="000864A3" w:rsidP="005C632C">
      <w:r>
        <w:t>PHP</w:t>
      </w:r>
      <w:r>
        <w:rPr>
          <w:rFonts w:hint="eastAsia"/>
        </w:rPr>
        <w:t>模块（</w:t>
      </w:r>
      <w:r>
        <w:t>Redis</w:t>
      </w:r>
      <w:r>
        <w:rPr>
          <w:rFonts w:hint="eastAsia"/>
        </w:rPr>
        <w:t>）：</w:t>
      </w:r>
    </w:p>
    <w:p w:rsidR="000864A3" w:rsidRDefault="000864A3" w:rsidP="005C632C">
      <w:pPr>
        <w:pStyle w:val="a1"/>
      </w:pPr>
      <w:r>
        <w:rPr>
          <w:rFonts w:hint="eastAsia"/>
        </w:rPr>
        <w:t>拷贝</w:t>
      </w:r>
      <w:r>
        <w:t xml:space="preserve">redis.ini </w:t>
      </w:r>
      <w:r>
        <w:rPr>
          <w:rFonts w:hint="eastAsia"/>
        </w:rPr>
        <w:t>到</w:t>
      </w:r>
      <w:r>
        <w:t>/etc/php.d/</w:t>
      </w:r>
      <w:r>
        <w:rPr>
          <w:rFonts w:hint="eastAsia"/>
        </w:rPr>
        <w:t>下</w:t>
      </w:r>
    </w:p>
    <w:p w:rsidR="000864A3" w:rsidRPr="005C632C" w:rsidRDefault="000864A3" w:rsidP="005C632C">
      <w:pPr>
        <w:pStyle w:val="a1"/>
      </w:pPr>
      <w:r>
        <w:rPr>
          <w:rFonts w:hint="eastAsia"/>
        </w:rPr>
        <w:t>拷贝</w:t>
      </w:r>
      <w:r w:rsidRPr="009A5919">
        <w:t>redis.so</w:t>
      </w:r>
      <w:r>
        <w:t xml:space="preserve"> </w:t>
      </w:r>
      <w:r>
        <w:rPr>
          <w:rFonts w:hint="eastAsia"/>
        </w:rPr>
        <w:t>到</w:t>
      </w:r>
      <w:r>
        <w:t xml:space="preserve"> /usr/lib64/php/modules/</w:t>
      </w:r>
      <w:r>
        <w:rPr>
          <w:rFonts w:hint="eastAsia"/>
        </w:rPr>
        <w:t>下</w:t>
      </w:r>
    </w:p>
    <w:p w:rsidR="000864A3" w:rsidRDefault="000864A3" w:rsidP="005C632C"/>
    <w:p w:rsidR="000864A3" w:rsidRDefault="000864A3" w:rsidP="005C632C"/>
    <w:p w:rsidR="000864A3" w:rsidRDefault="000864A3" w:rsidP="003F3458">
      <w:pPr>
        <w:pStyle w:val="Heading2"/>
        <w:numPr>
          <w:ilvl w:val="0"/>
          <w:numId w:val="14"/>
        </w:numPr>
      </w:pPr>
      <w:bookmarkStart w:id="6" w:name="_Toc357423790"/>
      <w:r>
        <w:rPr>
          <w:rFonts w:hint="eastAsia"/>
        </w:rPr>
        <w:t>转码工具集合安装</w:t>
      </w:r>
      <w:bookmarkEnd w:id="6"/>
    </w:p>
    <w:p w:rsidR="000864A3" w:rsidRDefault="000864A3" w:rsidP="00B92D0C">
      <w:pPr>
        <w:pStyle w:val="a1"/>
      </w:pPr>
      <w:r>
        <w:t xml:space="preserve">codec.zip </w:t>
      </w:r>
    </w:p>
    <w:p w:rsidR="000864A3" w:rsidRDefault="000864A3" w:rsidP="00B92D0C">
      <w:pPr>
        <w:pStyle w:val="a1"/>
      </w:pPr>
    </w:p>
    <w:p w:rsidR="000864A3" w:rsidRDefault="000864A3" w:rsidP="00B92D0C">
      <w:pPr>
        <w:pStyle w:val="a1"/>
      </w:pPr>
      <w:r>
        <w:rPr>
          <w:rFonts w:hint="eastAsia"/>
        </w:rPr>
        <w:t>在</w:t>
      </w:r>
      <w:r>
        <w:t>/usr</w:t>
      </w:r>
      <w:r>
        <w:rPr>
          <w:rFonts w:hint="eastAsia"/>
        </w:rPr>
        <w:t>下解压</w:t>
      </w:r>
    </w:p>
    <w:p w:rsidR="000864A3" w:rsidRDefault="000864A3" w:rsidP="00B92D0C">
      <w:pPr>
        <w:pStyle w:val="a1"/>
      </w:pPr>
    </w:p>
    <w:p w:rsidR="000864A3" w:rsidRPr="00B92D0C" w:rsidRDefault="000864A3" w:rsidP="00B92D0C">
      <w:pPr>
        <w:pStyle w:val="a1"/>
      </w:pPr>
      <w:r>
        <w:rPr>
          <w:rFonts w:hint="eastAsia"/>
        </w:rPr>
        <w:t>安装杜比，并导入</w:t>
      </w:r>
      <w:r w:rsidRPr="00B92D0C">
        <w:t>License</w:t>
      </w:r>
    </w:p>
    <w:p w:rsidR="000864A3" w:rsidRPr="00B92D0C" w:rsidRDefault="000864A3" w:rsidP="00B92D0C">
      <w:pPr>
        <w:pStyle w:val="a1"/>
      </w:pPr>
      <w:r w:rsidRPr="00B92D0C">
        <w:t>DolbyMediaGenerator-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92D0C">
          <w:t>3.4.0</w:t>
        </w:r>
      </w:smartTag>
      <w:r w:rsidRPr="00B92D0C">
        <w:t>-519698-Linux64.bin</w:t>
      </w:r>
    </w:p>
    <w:p w:rsidR="000864A3" w:rsidRPr="00B92D0C" w:rsidRDefault="000864A3" w:rsidP="00B92D0C">
      <w:pPr>
        <w:pStyle w:val="a1"/>
      </w:pPr>
    </w:p>
    <w:p w:rsidR="000864A3" w:rsidRDefault="000864A3" w:rsidP="005C632C"/>
    <w:p w:rsidR="000864A3" w:rsidRDefault="000864A3" w:rsidP="005C632C"/>
    <w:p w:rsidR="000864A3" w:rsidRDefault="000864A3" w:rsidP="003F3458">
      <w:pPr>
        <w:pStyle w:val="Heading2"/>
        <w:numPr>
          <w:ilvl w:val="0"/>
          <w:numId w:val="14"/>
        </w:numPr>
      </w:pPr>
      <w:bookmarkStart w:id="7" w:name="_Toc357423791"/>
      <w:r>
        <w:rPr>
          <w:rFonts w:hint="eastAsia"/>
        </w:rPr>
        <w:t>环境检测</w:t>
      </w:r>
      <w:bookmarkEnd w:id="7"/>
    </w:p>
    <w:p w:rsidR="000864A3" w:rsidRPr="00B92D0C" w:rsidRDefault="000864A3" w:rsidP="00B92D0C">
      <w:pPr>
        <w:pStyle w:val="a1"/>
      </w:pPr>
      <w:r w:rsidRPr="00B92D0C">
        <w:t>ffmpeg</w:t>
      </w:r>
      <w:r>
        <w:rPr>
          <w:rFonts w:hint="eastAsia"/>
        </w:rPr>
        <w:t>，</w:t>
      </w:r>
      <w:r w:rsidRPr="00B92D0C">
        <w:t>lame</w:t>
      </w:r>
      <w:r>
        <w:rPr>
          <w:rFonts w:hint="eastAsia"/>
        </w:rPr>
        <w:t>，</w:t>
      </w:r>
      <w:r w:rsidRPr="00B92D0C">
        <w:t>sox</w:t>
      </w:r>
      <w:r>
        <w:rPr>
          <w:rFonts w:hint="eastAsia"/>
        </w:rPr>
        <w:t>，</w:t>
      </w:r>
      <w:r w:rsidRPr="00B92D0C">
        <w:t>dmg</w:t>
      </w:r>
      <w:r>
        <w:rPr>
          <w:rFonts w:hint="eastAsia"/>
        </w:rPr>
        <w:t>，</w:t>
      </w:r>
      <w:r>
        <w:t>python</w:t>
      </w:r>
      <w:r>
        <w:rPr>
          <w:rFonts w:hint="eastAsia"/>
        </w:rPr>
        <w:t>，</w:t>
      </w:r>
      <w:r>
        <w:t>php</w:t>
      </w:r>
      <w:r>
        <w:rPr>
          <w:rFonts w:hint="eastAsia"/>
        </w:rPr>
        <w:t>这些命令都可执行</w:t>
      </w:r>
    </w:p>
    <w:p w:rsidR="000864A3" w:rsidRDefault="000864A3" w:rsidP="005C632C"/>
    <w:p w:rsidR="000864A3" w:rsidRDefault="000864A3" w:rsidP="005C632C"/>
    <w:p w:rsidR="000864A3" w:rsidRDefault="000864A3" w:rsidP="005C632C">
      <w:r>
        <w:rPr>
          <w:rFonts w:hint="eastAsia"/>
        </w:rPr>
        <w:t>配置文件修改</w:t>
      </w:r>
    </w:p>
    <w:p w:rsidR="000864A3" w:rsidRDefault="000864A3" w:rsidP="00072D82">
      <w:pPr>
        <w:numPr>
          <w:ilvl w:val="0"/>
          <w:numId w:val="12"/>
        </w:numPr>
      </w:pPr>
      <w:r>
        <w:rPr>
          <w:rFonts w:hint="eastAsia"/>
        </w:rPr>
        <w:t>修改配置文件</w:t>
      </w:r>
      <w:r>
        <w:t xml:space="preserve">main.py </w:t>
      </w:r>
      <w:r>
        <w:rPr>
          <w:rFonts w:hint="eastAsia"/>
        </w:rPr>
        <w:t>中变量</w:t>
      </w:r>
      <w:r>
        <w:t xml:space="preserve"> max_process </w:t>
      </w:r>
      <w:r>
        <w:rPr>
          <w:rFonts w:hint="eastAsia"/>
        </w:rPr>
        <w:t>为当前</w:t>
      </w:r>
      <w:r>
        <w:t>cpu</w:t>
      </w:r>
      <w:r>
        <w:rPr>
          <w:rFonts w:hint="eastAsia"/>
        </w:rPr>
        <w:t>核数</w:t>
      </w:r>
      <w:r>
        <w:t>-1</w:t>
      </w:r>
    </w:p>
    <w:p w:rsidR="000864A3" w:rsidRDefault="000864A3" w:rsidP="00072D82">
      <w:pPr>
        <w:numPr>
          <w:ilvl w:val="0"/>
          <w:numId w:val="12"/>
        </w:numPr>
      </w:pPr>
      <w:r>
        <w:rPr>
          <w:rFonts w:hint="eastAsia"/>
        </w:rPr>
        <w:t>修改配置文件</w:t>
      </w:r>
      <w:r>
        <w:t xml:space="preserve">config.php </w:t>
      </w:r>
      <w:r>
        <w:rPr>
          <w:rFonts w:hint="eastAsia"/>
        </w:rPr>
        <w:t>中变量</w:t>
      </w:r>
      <w:r w:rsidRPr="00072D82">
        <w:t>serverNode</w:t>
      </w:r>
      <w:r>
        <w:t xml:space="preserve"> </w:t>
      </w:r>
      <w:r>
        <w:rPr>
          <w:rFonts w:hint="eastAsia"/>
        </w:rPr>
        <w:t>为当前服务器</w:t>
      </w:r>
      <w:r>
        <w:t>ip</w:t>
      </w:r>
      <w:r>
        <w:rPr>
          <w:rFonts w:hint="eastAsia"/>
        </w:rPr>
        <w:t>地址</w:t>
      </w:r>
    </w:p>
    <w:p w:rsidR="000864A3" w:rsidRDefault="000864A3" w:rsidP="003F3458">
      <w:pPr>
        <w:pStyle w:val="Heading2"/>
        <w:numPr>
          <w:ilvl w:val="0"/>
          <w:numId w:val="14"/>
        </w:numPr>
      </w:pPr>
      <w:bookmarkStart w:id="8" w:name="_Toc357423792"/>
      <w:r>
        <w:rPr>
          <w:rFonts w:hint="eastAsia"/>
        </w:rPr>
        <w:t>运行及其监控</w:t>
      </w:r>
      <w:bookmarkEnd w:id="8"/>
    </w:p>
    <w:p w:rsidR="000864A3" w:rsidRDefault="000864A3" w:rsidP="00072D82">
      <w:r>
        <w:rPr>
          <w:rFonts w:hint="eastAsia"/>
        </w:rPr>
        <w:t>执行</w:t>
      </w:r>
    </w:p>
    <w:p w:rsidR="000864A3" w:rsidRPr="00072D82" w:rsidRDefault="000864A3" w:rsidP="00072D82">
      <w:pPr>
        <w:pStyle w:val="a1"/>
      </w:pPr>
      <w:r>
        <w:t xml:space="preserve">python main.py </w:t>
      </w:r>
    </w:p>
    <w:p w:rsidR="000864A3" w:rsidRDefault="000864A3" w:rsidP="005C632C">
      <w:r>
        <w:rPr>
          <w:rFonts w:hint="eastAsia"/>
        </w:rPr>
        <w:t>会在当前目录下生成日志文件，看日志文件是否正常，如果进程都运行起看</w:t>
      </w:r>
      <w:r>
        <w:t>Cpu</w:t>
      </w:r>
      <w:r>
        <w:rPr>
          <w:rFonts w:hint="eastAsia"/>
        </w:rPr>
        <w:t>利用是否充分。</w:t>
      </w:r>
    </w:p>
    <w:p w:rsidR="000864A3" w:rsidRDefault="000864A3" w:rsidP="005C632C"/>
    <w:p w:rsidR="000864A3" w:rsidRPr="005C632C" w:rsidRDefault="000864A3" w:rsidP="003F3458">
      <w:pPr>
        <w:pStyle w:val="Heading1"/>
        <w:numPr>
          <w:ilvl w:val="0"/>
          <w:numId w:val="15"/>
        </w:numPr>
      </w:pPr>
      <w:bookmarkStart w:id="9" w:name="_Toc357423793"/>
      <w:r>
        <w:rPr>
          <w:rFonts w:hint="eastAsia"/>
        </w:rPr>
        <w:t>服务器端安装</w:t>
      </w:r>
      <w:bookmarkEnd w:id="9"/>
    </w:p>
    <w:sectPr w:rsidR="000864A3" w:rsidRPr="005C632C" w:rsidSect="0037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4A3" w:rsidRDefault="000864A3" w:rsidP="007C77D2">
      <w:r>
        <w:separator/>
      </w:r>
    </w:p>
  </w:endnote>
  <w:endnote w:type="continuationSeparator" w:id="0">
    <w:p w:rsidR="000864A3" w:rsidRDefault="000864A3" w:rsidP="007C7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4A3" w:rsidRDefault="000864A3" w:rsidP="007C77D2">
      <w:r>
        <w:separator/>
      </w:r>
    </w:p>
  </w:footnote>
  <w:footnote w:type="continuationSeparator" w:id="0">
    <w:p w:rsidR="000864A3" w:rsidRDefault="000864A3" w:rsidP="007C7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AF2973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8A6845A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126D5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00900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5808AF4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6CCFCF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84652A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AD0190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3BA4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7C6D15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1657437A"/>
    <w:multiLevelType w:val="hybridMultilevel"/>
    <w:tmpl w:val="C13CA3B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50ED64D7"/>
    <w:multiLevelType w:val="hybridMultilevel"/>
    <w:tmpl w:val="5B1CAB96"/>
    <w:lvl w:ilvl="0" w:tplc="8E5A97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516B4745"/>
    <w:multiLevelType w:val="hybridMultilevel"/>
    <w:tmpl w:val="DBF6E6D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58DA78E0"/>
    <w:multiLevelType w:val="hybridMultilevel"/>
    <w:tmpl w:val="DCE0273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5ECC1152"/>
    <w:multiLevelType w:val="hybridMultilevel"/>
    <w:tmpl w:val="79448F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0004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77D2"/>
    <w:rsid w:val="000007C1"/>
    <w:rsid w:val="00000B58"/>
    <w:rsid w:val="000435EF"/>
    <w:rsid w:val="00072D82"/>
    <w:rsid w:val="00082832"/>
    <w:rsid w:val="000864A3"/>
    <w:rsid w:val="000B341C"/>
    <w:rsid w:val="000B39F8"/>
    <w:rsid w:val="000D1540"/>
    <w:rsid w:val="000D72BC"/>
    <w:rsid w:val="000E138D"/>
    <w:rsid w:val="0010756C"/>
    <w:rsid w:val="00110022"/>
    <w:rsid w:val="00122FAE"/>
    <w:rsid w:val="0012358F"/>
    <w:rsid w:val="00150424"/>
    <w:rsid w:val="0015278D"/>
    <w:rsid w:val="00184252"/>
    <w:rsid w:val="001844E9"/>
    <w:rsid w:val="001909AC"/>
    <w:rsid w:val="001C0BA8"/>
    <w:rsid w:val="001D4420"/>
    <w:rsid w:val="001F7B6D"/>
    <w:rsid w:val="00226E7E"/>
    <w:rsid w:val="002326E7"/>
    <w:rsid w:val="002335B8"/>
    <w:rsid w:val="00233B05"/>
    <w:rsid w:val="00243820"/>
    <w:rsid w:val="00246F38"/>
    <w:rsid w:val="0028487A"/>
    <w:rsid w:val="002C3C4F"/>
    <w:rsid w:val="00337109"/>
    <w:rsid w:val="0033726B"/>
    <w:rsid w:val="00346F9F"/>
    <w:rsid w:val="003765D8"/>
    <w:rsid w:val="00394B7C"/>
    <w:rsid w:val="003E3B06"/>
    <w:rsid w:val="003E595D"/>
    <w:rsid w:val="003F3458"/>
    <w:rsid w:val="003F4336"/>
    <w:rsid w:val="00466F0E"/>
    <w:rsid w:val="00474298"/>
    <w:rsid w:val="004D310A"/>
    <w:rsid w:val="004E38D4"/>
    <w:rsid w:val="005556D7"/>
    <w:rsid w:val="00595353"/>
    <w:rsid w:val="005B64D4"/>
    <w:rsid w:val="005C4763"/>
    <w:rsid w:val="005C632C"/>
    <w:rsid w:val="005C7CB2"/>
    <w:rsid w:val="005D34B7"/>
    <w:rsid w:val="00603C0D"/>
    <w:rsid w:val="00604E3E"/>
    <w:rsid w:val="006145AD"/>
    <w:rsid w:val="00624910"/>
    <w:rsid w:val="00633C7B"/>
    <w:rsid w:val="00674E96"/>
    <w:rsid w:val="0069073E"/>
    <w:rsid w:val="006C2058"/>
    <w:rsid w:val="006E2E91"/>
    <w:rsid w:val="006E7EA8"/>
    <w:rsid w:val="006F0A23"/>
    <w:rsid w:val="006F7B39"/>
    <w:rsid w:val="00721EFA"/>
    <w:rsid w:val="00746ADE"/>
    <w:rsid w:val="00777D07"/>
    <w:rsid w:val="007B6A1D"/>
    <w:rsid w:val="007B7972"/>
    <w:rsid w:val="007C77D2"/>
    <w:rsid w:val="007D51B4"/>
    <w:rsid w:val="008150D2"/>
    <w:rsid w:val="00824320"/>
    <w:rsid w:val="00842CCF"/>
    <w:rsid w:val="00856E4F"/>
    <w:rsid w:val="0087384E"/>
    <w:rsid w:val="008C3E7B"/>
    <w:rsid w:val="008C4F94"/>
    <w:rsid w:val="008E2019"/>
    <w:rsid w:val="00907051"/>
    <w:rsid w:val="00917FA4"/>
    <w:rsid w:val="0092712D"/>
    <w:rsid w:val="00987C31"/>
    <w:rsid w:val="00996F9A"/>
    <w:rsid w:val="009A00EE"/>
    <w:rsid w:val="009A5919"/>
    <w:rsid w:val="009B6353"/>
    <w:rsid w:val="009B7952"/>
    <w:rsid w:val="009D4172"/>
    <w:rsid w:val="009E3208"/>
    <w:rsid w:val="00A077C4"/>
    <w:rsid w:val="00A10F08"/>
    <w:rsid w:val="00A3281F"/>
    <w:rsid w:val="00A75AD1"/>
    <w:rsid w:val="00A760AA"/>
    <w:rsid w:val="00A77A4B"/>
    <w:rsid w:val="00A84C34"/>
    <w:rsid w:val="00AA6BA9"/>
    <w:rsid w:val="00AD64FC"/>
    <w:rsid w:val="00AF178D"/>
    <w:rsid w:val="00B44536"/>
    <w:rsid w:val="00B85967"/>
    <w:rsid w:val="00B861F1"/>
    <w:rsid w:val="00B86986"/>
    <w:rsid w:val="00B92D0C"/>
    <w:rsid w:val="00BB031B"/>
    <w:rsid w:val="00BB3210"/>
    <w:rsid w:val="00BC0AB1"/>
    <w:rsid w:val="00BC78E6"/>
    <w:rsid w:val="00BD552C"/>
    <w:rsid w:val="00C232D6"/>
    <w:rsid w:val="00C34CF2"/>
    <w:rsid w:val="00C4134D"/>
    <w:rsid w:val="00C679B4"/>
    <w:rsid w:val="00C9554A"/>
    <w:rsid w:val="00CA3910"/>
    <w:rsid w:val="00CB2E3B"/>
    <w:rsid w:val="00CD0E64"/>
    <w:rsid w:val="00D00868"/>
    <w:rsid w:val="00D43894"/>
    <w:rsid w:val="00D457C1"/>
    <w:rsid w:val="00D6506A"/>
    <w:rsid w:val="00D918D3"/>
    <w:rsid w:val="00D9684C"/>
    <w:rsid w:val="00DE7807"/>
    <w:rsid w:val="00E107F8"/>
    <w:rsid w:val="00E47B0A"/>
    <w:rsid w:val="00E561B6"/>
    <w:rsid w:val="00E833AC"/>
    <w:rsid w:val="00E90C26"/>
    <w:rsid w:val="00E94009"/>
    <w:rsid w:val="00EE351F"/>
    <w:rsid w:val="00EE35F5"/>
    <w:rsid w:val="00F07575"/>
    <w:rsid w:val="00F21FDC"/>
    <w:rsid w:val="00F34146"/>
    <w:rsid w:val="00F41031"/>
    <w:rsid w:val="00F75DB1"/>
    <w:rsid w:val="00F94039"/>
    <w:rsid w:val="00FB4F41"/>
    <w:rsid w:val="00FE2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7D2"/>
    <w:pPr>
      <w:widowControl w:val="0"/>
      <w:jc w:val="both"/>
    </w:pPr>
    <w:rPr>
      <w:rFonts w:ascii="Times New Roman" w:hAnsi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0BA8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3F345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C0BA8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28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C0BA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A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C0BA8"/>
    <w:rPr>
      <w:rFonts w:ascii="Calibri" w:eastAsia="宋体" w:hAnsi="Calibri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7C7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C77D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C77D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C77D2"/>
    <w:rPr>
      <w:rFonts w:cs="Times New Roman"/>
      <w:sz w:val="18"/>
      <w:szCs w:val="18"/>
    </w:rPr>
  </w:style>
  <w:style w:type="paragraph" w:customStyle="1" w:styleId="a">
    <w:name w:val="表格列标题"/>
    <w:basedOn w:val="Normal"/>
    <w:uiPriority w:val="99"/>
    <w:rsid w:val="007C77D2"/>
    <w:pPr>
      <w:keepNext/>
      <w:autoSpaceDE w:val="0"/>
      <w:autoSpaceDN w:val="0"/>
      <w:adjustRightInd w:val="0"/>
      <w:jc w:val="center"/>
    </w:pPr>
    <w:rPr>
      <w:b/>
      <w:kern w:val="0"/>
    </w:rPr>
  </w:style>
  <w:style w:type="paragraph" w:customStyle="1" w:styleId="a0">
    <w:name w:val="表格文本"/>
    <w:basedOn w:val="Normal"/>
    <w:uiPriority w:val="99"/>
    <w:rsid w:val="007C77D2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</w:rPr>
  </w:style>
  <w:style w:type="paragraph" w:styleId="DocumentMap">
    <w:name w:val="Document Map"/>
    <w:basedOn w:val="Normal"/>
    <w:link w:val="DocumentMapChar"/>
    <w:uiPriority w:val="99"/>
    <w:semiHidden/>
    <w:rsid w:val="00A760AA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760AA"/>
    <w:rPr>
      <w:rFonts w:ascii="宋体" w:eastAsia="宋体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43894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D4389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43894"/>
    <w:rPr>
      <w:rFonts w:ascii="Times New Roman" w:eastAsia="宋体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D438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3894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uiPriority w:val="99"/>
    <w:rsid w:val="005C632C"/>
    <w:pPr>
      <w:shd w:val="clear" w:color="auto" w:fill="D9D9D9"/>
    </w:pPr>
    <w:rPr>
      <w:rFonts w:ascii="Times New Roman" w:hAnsi="Times New Roman"/>
      <w:szCs w:val="20"/>
    </w:rPr>
  </w:style>
  <w:style w:type="character" w:styleId="Hyperlink">
    <w:name w:val="Hyperlink"/>
    <w:basedOn w:val="DefaultParagraphFont"/>
    <w:uiPriority w:val="99"/>
    <w:rsid w:val="00CB2E3B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locked/>
    <w:rsid w:val="00A75AD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sz w:val="32"/>
      <w:szCs w:val="32"/>
    </w:rPr>
  </w:style>
  <w:style w:type="paragraph" w:customStyle="1" w:styleId="p0">
    <w:name w:val="p0"/>
    <w:basedOn w:val="Normal"/>
    <w:uiPriority w:val="99"/>
    <w:rsid w:val="00C34CF2"/>
    <w:pPr>
      <w:widowControl/>
    </w:pPr>
    <w:rPr>
      <w:kern w:val="0"/>
      <w:szCs w:val="21"/>
    </w:rPr>
  </w:style>
  <w:style w:type="paragraph" w:styleId="TOC1">
    <w:name w:val="toc 1"/>
    <w:basedOn w:val="Normal"/>
    <w:next w:val="Normal"/>
    <w:autoRedefine/>
    <w:uiPriority w:val="99"/>
    <w:semiHidden/>
    <w:locked/>
    <w:rsid w:val="009A00EE"/>
  </w:style>
  <w:style w:type="paragraph" w:styleId="TOC2">
    <w:name w:val="toc 2"/>
    <w:basedOn w:val="Normal"/>
    <w:next w:val="Normal"/>
    <w:autoRedefine/>
    <w:uiPriority w:val="99"/>
    <w:semiHidden/>
    <w:locked/>
    <w:rsid w:val="0010756C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2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83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8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95</TotalTime>
  <Pages>4</Pages>
  <Words>246</Words>
  <Characters>1406</Characters>
  <Application>Microsoft Office Outlook</Application>
  <DocSecurity>0</DocSecurity>
  <Lines>0</Lines>
  <Paragraphs>0</Paragraphs>
  <ScaleCrop>false</ScaleCrop>
  <Company>Huawei Technologies Co.,Ltd.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操作系统要求</dc:title>
  <dc:subject/>
  <dc:creator>china</dc:creator>
  <cp:keywords/>
  <dc:description/>
  <cp:lastModifiedBy>wjm</cp:lastModifiedBy>
  <cp:revision>18</cp:revision>
  <dcterms:created xsi:type="dcterms:W3CDTF">2013-05-27T04:47:00Z</dcterms:created>
  <dcterms:modified xsi:type="dcterms:W3CDTF">2013-05-27T05:14:00Z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1363242757</vt:lpwstr>
  </property>
</Properties>
</file>